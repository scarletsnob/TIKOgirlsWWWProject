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77" w:rsidRDefault="00F02B77" w:rsidP="003C0A68">
      <w:pPr>
        <w:spacing w:line="360" w:lineRule="auto"/>
      </w:pPr>
    </w:p>
    <w:p w:rsidR="002068E8" w:rsidRDefault="00770C55" w:rsidP="00A52E69">
      <w:pPr>
        <w:spacing w:line="360" w:lineRule="auto"/>
        <w:jc w:val="both"/>
      </w:pPr>
      <w:r>
        <w:t>Tä</w:t>
      </w:r>
      <w:r w:rsidR="00F02B77">
        <w:t xml:space="preserve">män </w:t>
      </w:r>
      <w:r w:rsidR="00BD01F5">
        <w:t>harjoitustehtävän</w:t>
      </w:r>
      <w:r w:rsidR="00F02B77">
        <w:t xml:space="preserve"> tarkoitus on </w:t>
      </w:r>
      <w:r w:rsidR="00BD01F5">
        <w:t>antaa opiskelijalle VMWare Workstation –virtuaalikoneen peruskäyttötaidot.</w:t>
      </w:r>
    </w:p>
    <w:p w:rsidR="00F02B77" w:rsidRDefault="00F02B77" w:rsidP="00A52E69">
      <w:pPr>
        <w:spacing w:line="360" w:lineRule="auto"/>
        <w:jc w:val="both"/>
      </w:pPr>
    </w:p>
    <w:p w:rsidR="00F02B77" w:rsidRPr="002C4BC7" w:rsidRDefault="00F02B77" w:rsidP="00A52E69">
      <w:pPr>
        <w:spacing w:line="360" w:lineRule="auto"/>
        <w:jc w:val="both"/>
      </w:pPr>
      <w:r w:rsidRPr="002C4BC7">
        <w:t xml:space="preserve">Tehtävän tekemisessä auttaa kurssikirjan </w:t>
      </w:r>
      <w:r w:rsidR="003604C8" w:rsidRPr="002C4BC7">
        <w:t>VMWare Workstation – No Experience Necessary (Van Vugt, 2013) lukujen 2 (Installing Virtual Machines)</w:t>
      </w:r>
      <w:r w:rsidR="003822E6" w:rsidRPr="002C4BC7">
        <w:t>,</w:t>
      </w:r>
      <w:r w:rsidR="003604C8" w:rsidRPr="002C4BC7">
        <w:t xml:space="preserve"> 3 (Working with Virtual Machines)</w:t>
      </w:r>
      <w:r w:rsidR="009F526E">
        <w:t>,</w:t>
      </w:r>
      <w:r w:rsidR="003822E6" w:rsidRPr="002C4BC7">
        <w:t xml:space="preserve"> 4 (VMWare Workstation Behind the Scenes)</w:t>
      </w:r>
      <w:r w:rsidR="009F526E">
        <w:t>,</w:t>
      </w:r>
      <w:r w:rsidR="009F526E">
        <w:t xml:space="preserve"> 5 (Networking VMWare Workstation), 7 (Converting Virtual Machines), 8 (Cloning and Snapshots) sekä 9 (Sharing Virtual Machines) selailu ja paikoittainen lukeminen.</w:t>
      </w:r>
    </w:p>
    <w:p w:rsidR="00980B05" w:rsidRPr="002C4BC7" w:rsidRDefault="00980B05" w:rsidP="00A52E69">
      <w:pPr>
        <w:spacing w:line="360" w:lineRule="auto"/>
        <w:jc w:val="both"/>
      </w:pPr>
    </w:p>
    <w:p w:rsidR="009F2E23" w:rsidRDefault="009F2E23" w:rsidP="00A52E69">
      <w:pPr>
        <w:spacing w:line="360" w:lineRule="auto"/>
        <w:jc w:val="both"/>
      </w:pPr>
      <w:r>
        <w:t>Dokumentoi vastaukset tähän dokumenttiin siten, että voit käyttää dokumenttia myöhemmin ohjeena: komennot, mahdollisia kuvaruutukaappauksia</w:t>
      </w:r>
      <w:r w:rsidR="00A52E69">
        <w:t>, vastaukset kysymyksiin</w:t>
      </w:r>
      <w:r>
        <w:t>. Palauta dokumentti Optiman palautuslaatikkoon kurssiympäristössä ilmoitettuun määräaikaan mennessä.</w:t>
      </w:r>
    </w:p>
    <w:p w:rsidR="009C0EC2" w:rsidRDefault="009C0EC2" w:rsidP="00A52E69">
      <w:pPr>
        <w:spacing w:line="360" w:lineRule="auto"/>
        <w:jc w:val="both"/>
      </w:pPr>
      <w:bookmarkStart w:id="0" w:name="_GoBack"/>
      <w:bookmarkEnd w:id="0"/>
    </w:p>
    <w:p w:rsidR="009C0EC2" w:rsidRDefault="009C0EC2" w:rsidP="00A52E69">
      <w:pPr>
        <w:spacing w:line="360" w:lineRule="auto"/>
        <w:jc w:val="both"/>
      </w:pPr>
      <w:r>
        <w:t>* Merkityt kohdat ovat vapaaehtoisia</w:t>
      </w:r>
    </w:p>
    <w:p w:rsidR="009F2E23" w:rsidRDefault="009F2E23" w:rsidP="003C0A68">
      <w:pPr>
        <w:spacing w:line="360" w:lineRule="auto"/>
      </w:pPr>
    </w:p>
    <w:p w:rsidR="009F2E23" w:rsidRDefault="009F2E23" w:rsidP="003C0A68">
      <w:pPr>
        <w:spacing w:line="360" w:lineRule="auto"/>
      </w:pPr>
    </w:p>
    <w:p w:rsidR="00221054" w:rsidRPr="00221054" w:rsidRDefault="002A7F7C" w:rsidP="003C0A68">
      <w:pPr>
        <w:spacing w:line="360" w:lineRule="auto"/>
        <w:rPr>
          <w:b/>
        </w:rPr>
      </w:pPr>
      <w:r w:rsidRPr="00221054">
        <w:rPr>
          <w:b/>
        </w:rPr>
        <w:t xml:space="preserve">1. </w:t>
      </w:r>
      <w:r w:rsidR="00940870" w:rsidRPr="00221054">
        <w:rPr>
          <w:b/>
        </w:rPr>
        <w:t>Aseta virtuaalikoneiden sijaintihakemisto.</w:t>
      </w:r>
      <w:r w:rsidR="0019251A" w:rsidRPr="00221054">
        <w:rPr>
          <w:b/>
        </w:rPr>
        <w:t xml:space="preserve"> </w:t>
      </w:r>
    </w:p>
    <w:p w:rsidR="00221054" w:rsidRDefault="00221054" w:rsidP="003C0A68">
      <w:pPr>
        <w:spacing w:line="360" w:lineRule="auto"/>
      </w:pPr>
    </w:p>
    <w:p w:rsidR="00980B05" w:rsidRDefault="0019251A" w:rsidP="003C0A68">
      <w:pPr>
        <w:spacing w:line="360" w:lineRule="auto"/>
      </w:pPr>
      <w:r>
        <w:t>Tallenna jatkossa luomasi virtuaalikoneet tähän hakemistoon.</w:t>
      </w:r>
      <w:r w:rsidR="00A52E69">
        <w:t xml:space="preserve"> </w:t>
      </w:r>
    </w:p>
    <w:p w:rsidR="00940870" w:rsidRDefault="00940870" w:rsidP="003C0A68">
      <w:pPr>
        <w:spacing w:line="360" w:lineRule="auto"/>
      </w:pPr>
    </w:p>
    <w:p w:rsidR="00221054" w:rsidRPr="00221054" w:rsidRDefault="002A7F7C" w:rsidP="003C0A68">
      <w:pPr>
        <w:spacing w:line="360" w:lineRule="auto"/>
        <w:rPr>
          <w:b/>
        </w:rPr>
      </w:pPr>
      <w:r w:rsidRPr="00221054">
        <w:rPr>
          <w:b/>
        </w:rPr>
        <w:t xml:space="preserve">2. </w:t>
      </w:r>
      <w:r w:rsidR="00940870" w:rsidRPr="00221054">
        <w:rPr>
          <w:b/>
        </w:rPr>
        <w:t xml:space="preserve">Aseta virtuaalikoneen yhteensopivuustyyppi virtuaalikoneen oman versionumeron mukaiseksi. </w:t>
      </w:r>
    </w:p>
    <w:p w:rsidR="00221054" w:rsidRDefault="00221054" w:rsidP="003C0A68">
      <w:pPr>
        <w:spacing w:line="360" w:lineRule="auto"/>
      </w:pPr>
    </w:p>
    <w:p w:rsidR="00940870" w:rsidRDefault="00940870" w:rsidP="00304A0A">
      <w:pPr>
        <w:spacing w:line="360" w:lineRule="auto"/>
        <w:jc w:val="both"/>
      </w:pPr>
      <w:r>
        <w:t>Minkä takia joskus on tarpeellista asettaa aikaisempi versionumero</w:t>
      </w:r>
      <w:r w:rsidR="007B08F8">
        <w:t xml:space="preserve"> ja mitä seuraamuksia sillä voi olla</w:t>
      </w:r>
      <w:r>
        <w:t>?</w:t>
      </w:r>
    </w:p>
    <w:p w:rsidR="00F268CC" w:rsidRDefault="00F268CC" w:rsidP="003C0A68">
      <w:pPr>
        <w:spacing w:line="360" w:lineRule="auto"/>
      </w:pPr>
    </w:p>
    <w:p w:rsidR="00221054" w:rsidRPr="00221054" w:rsidRDefault="002A7F7C" w:rsidP="002A7F7C">
      <w:pPr>
        <w:spacing w:line="360" w:lineRule="auto"/>
        <w:rPr>
          <w:b/>
        </w:rPr>
      </w:pPr>
      <w:r w:rsidRPr="00221054">
        <w:rPr>
          <w:b/>
        </w:rPr>
        <w:t>3. Luo uusi virtuaalikone</w:t>
      </w:r>
      <w:r w:rsidR="00770475" w:rsidRPr="00221054">
        <w:rPr>
          <w:b/>
        </w:rPr>
        <w:t xml:space="preserve"> (Typical configuration)</w:t>
      </w:r>
      <w:r w:rsidRPr="00221054">
        <w:rPr>
          <w:b/>
        </w:rPr>
        <w:t xml:space="preserve">. </w:t>
      </w:r>
    </w:p>
    <w:p w:rsidR="00221054" w:rsidRDefault="00221054" w:rsidP="002A7F7C">
      <w:pPr>
        <w:spacing w:line="360" w:lineRule="auto"/>
      </w:pPr>
    </w:p>
    <w:p w:rsidR="002A7F7C" w:rsidRDefault="009D384E" w:rsidP="00304A0A">
      <w:pPr>
        <w:spacing w:line="360" w:lineRule="auto"/>
        <w:jc w:val="both"/>
      </w:pPr>
      <w:r>
        <w:t xml:space="preserve">Valitse käyttöjärjestelmäksi 64-bittinen CentOS Linux. </w:t>
      </w:r>
      <w:r w:rsidR="00770475">
        <w:t>Tee asennus ISO-kuvakkeesta.</w:t>
      </w:r>
      <w:r w:rsidR="002A7F7C">
        <w:t xml:space="preserve"> </w:t>
      </w:r>
      <w:r w:rsidR="0019251A">
        <w:t xml:space="preserve">Anna oma </w:t>
      </w:r>
      <w:r w:rsidR="0019251A">
        <w:lastRenderedPageBreak/>
        <w:t xml:space="preserve">nimesi, käyttäjätunnuksesi ja salasanasi. Anna virtuaalikoneen nimeksi </w:t>
      </w:r>
      <w:r w:rsidR="00C61B89">
        <w:t xml:space="preserve">Ktunnus </w:t>
      </w:r>
      <w:r w:rsidR="0019251A">
        <w:t xml:space="preserve">CentOS 64-bit Workstation. </w:t>
      </w:r>
      <w:r w:rsidR="002A7F7C">
        <w:t xml:space="preserve">Tallenna virtuaalikoneesi </w:t>
      </w:r>
      <w:r w:rsidR="0019251A">
        <w:t xml:space="preserve">useisiin </w:t>
      </w:r>
      <w:r w:rsidR="002A7F7C">
        <w:t xml:space="preserve">tiedostoihin. Kiintolevyn kooksi riittää </w:t>
      </w:r>
      <w:r w:rsidR="0019251A">
        <w:t xml:space="preserve">max </w:t>
      </w:r>
      <w:r w:rsidR="002A7F7C">
        <w:t xml:space="preserve">20 GT. </w:t>
      </w:r>
      <w:r>
        <w:t>Vilkaise hardware-asetuksia. Arvoja ei tarvitse tällä kertaa muuttaa. Aloita asennus.</w:t>
      </w:r>
    </w:p>
    <w:p w:rsidR="0019251A" w:rsidRDefault="0019251A" w:rsidP="002A7F7C">
      <w:pPr>
        <w:spacing w:line="360" w:lineRule="auto"/>
      </w:pPr>
    </w:p>
    <w:p w:rsidR="005675E6" w:rsidRDefault="005675E6" w:rsidP="003C0A68">
      <w:pPr>
        <w:spacing w:line="360" w:lineRule="auto"/>
      </w:pPr>
    </w:p>
    <w:p w:rsidR="00F64509" w:rsidRPr="00F64509" w:rsidRDefault="00C61390" w:rsidP="003C0A68">
      <w:pPr>
        <w:spacing w:line="360" w:lineRule="auto"/>
        <w:rPr>
          <w:b/>
        </w:rPr>
      </w:pPr>
      <w:r>
        <w:rPr>
          <w:b/>
        </w:rPr>
        <w:t>4</w:t>
      </w:r>
      <w:r w:rsidR="00F64509" w:rsidRPr="00F64509">
        <w:rPr>
          <w:b/>
        </w:rPr>
        <w:t>. Virtuaalikoneen peruskäyttötaitoja</w:t>
      </w:r>
    </w:p>
    <w:p w:rsidR="00836E55" w:rsidRDefault="00836E55" w:rsidP="003C0A68">
      <w:pPr>
        <w:spacing w:line="360" w:lineRule="auto"/>
      </w:pPr>
      <w:r>
        <w:t>a. Kuinka virtuaalikone sammutetaan?</w:t>
      </w:r>
    </w:p>
    <w:p w:rsidR="00836E55" w:rsidRDefault="00ED7649" w:rsidP="003C0A68">
      <w:pPr>
        <w:spacing w:line="360" w:lineRule="auto"/>
      </w:pPr>
      <w:r>
        <w:t>b. Kuinka vi</w:t>
      </w:r>
      <w:r w:rsidR="00F64509">
        <w:t xml:space="preserve">rtuaalikoneen tila pysäytetään ja seisautetaan </w:t>
      </w:r>
      <w:r>
        <w:t>(pause, suspend)?</w:t>
      </w:r>
      <w:r w:rsidR="00F64509">
        <w:t xml:space="preserve"> Mitä tällöin itse asiassa tapahtuu?</w:t>
      </w:r>
    </w:p>
    <w:p w:rsidR="00ED7649" w:rsidRDefault="00ED7649" w:rsidP="003C0A68">
      <w:pPr>
        <w:spacing w:line="360" w:lineRule="auto"/>
      </w:pPr>
      <w:r>
        <w:t>c. Kuinka virtuaalikone käynnistetään?</w:t>
      </w:r>
    </w:p>
    <w:p w:rsidR="00ED7649" w:rsidRDefault="00ED7649" w:rsidP="003C0A68">
      <w:pPr>
        <w:spacing w:line="360" w:lineRule="auto"/>
      </w:pPr>
      <w:r>
        <w:t>d. Vertaile sammuttamisen ja seisauttamisen eroja: kumpi sopii mihinkin tilanteeseen?</w:t>
      </w:r>
    </w:p>
    <w:p w:rsidR="00836E55" w:rsidRDefault="00836E55" w:rsidP="003C0A68">
      <w:pPr>
        <w:spacing w:line="360" w:lineRule="auto"/>
      </w:pPr>
    </w:p>
    <w:p w:rsidR="00836E55" w:rsidRPr="002431C7" w:rsidRDefault="00C61390" w:rsidP="003C0A68">
      <w:pPr>
        <w:spacing w:line="360" w:lineRule="auto"/>
        <w:rPr>
          <w:b/>
        </w:rPr>
      </w:pPr>
      <w:r>
        <w:rPr>
          <w:b/>
        </w:rPr>
        <w:t>5</w:t>
      </w:r>
      <w:r w:rsidR="00836E55">
        <w:rPr>
          <w:b/>
        </w:rPr>
        <w:t xml:space="preserve">. </w:t>
      </w:r>
      <w:r w:rsidR="0045122C" w:rsidRPr="00836E55">
        <w:rPr>
          <w:b/>
        </w:rPr>
        <w:t xml:space="preserve">Mitä seuraavat </w:t>
      </w:r>
      <w:r w:rsidR="00836E55" w:rsidRPr="00836E55">
        <w:rPr>
          <w:b/>
        </w:rPr>
        <w:t xml:space="preserve">VMWare Workstation -virtuaalikoneen </w:t>
      </w:r>
      <w:r w:rsidR="0045122C" w:rsidRPr="00836E55">
        <w:rPr>
          <w:b/>
        </w:rPr>
        <w:t>komennot tekevät?</w:t>
      </w:r>
    </w:p>
    <w:p w:rsidR="0045122C" w:rsidRDefault="0045122C" w:rsidP="003C0A68">
      <w:pPr>
        <w:spacing w:line="360" w:lineRule="auto"/>
      </w:pPr>
      <w:r>
        <w:t>a. Ctrl + Alt –näppäinyhdistelmä</w:t>
      </w:r>
      <w:r w:rsidR="00A42D6C">
        <w:t xml:space="preserve"> tekee?</w:t>
      </w:r>
    </w:p>
    <w:p w:rsidR="00A42D6C" w:rsidRDefault="00A42D6C" w:rsidP="003C0A68">
      <w:pPr>
        <w:spacing w:line="360" w:lineRule="auto"/>
      </w:pPr>
      <w:r>
        <w:t>b. Miten voit halutessasi muuttaa edelliset näppäimet toisiksi?</w:t>
      </w:r>
    </w:p>
    <w:p w:rsidR="00A42D6C" w:rsidRDefault="00A42D6C" w:rsidP="003C0A68">
      <w:pPr>
        <w:spacing w:line="360" w:lineRule="auto"/>
      </w:pPr>
      <w:r>
        <w:t>c. Mitä Ctrl + Alt + Enter –näppäinyhdistelmä tekee?</w:t>
      </w:r>
    </w:p>
    <w:p w:rsidR="00A42D6C" w:rsidRDefault="00A42D6C" w:rsidP="003C0A68">
      <w:pPr>
        <w:spacing w:line="360" w:lineRule="auto"/>
      </w:pPr>
      <w:r>
        <w:t xml:space="preserve">d. Entäs Ctrl + Alt + </w:t>
      </w:r>
      <w:r>
        <w:rPr>
          <w:szCs w:val="24"/>
        </w:rPr>
        <w:sym w:font="Wingdings" w:char="F0E0"/>
      </w:r>
      <w:r>
        <w:t xml:space="preserve"> -näppäinyhdistelmä?</w:t>
      </w:r>
    </w:p>
    <w:p w:rsidR="00A42D6C" w:rsidRDefault="00A42D6C" w:rsidP="003C0A68">
      <w:pPr>
        <w:spacing w:line="360" w:lineRule="auto"/>
      </w:pPr>
      <w:r>
        <w:t xml:space="preserve">c. Miten </w:t>
      </w:r>
      <w:r w:rsidR="00CA7B14">
        <w:t>VMWare Workstationin</w:t>
      </w:r>
      <w:r>
        <w:t xml:space="preserve"> päivitys tapahtuu? </w:t>
      </w:r>
    </w:p>
    <w:p w:rsidR="003F333A" w:rsidRDefault="003F333A" w:rsidP="003C0A68">
      <w:pPr>
        <w:spacing w:line="360" w:lineRule="auto"/>
      </w:pPr>
    </w:p>
    <w:p w:rsidR="00C61390" w:rsidRPr="00784C14" w:rsidRDefault="00C61390" w:rsidP="00C61390">
      <w:pPr>
        <w:tabs>
          <w:tab w:val="clear" w:pos="1304"/>
          <w:tab w:val="left" w:pos="709"/>
        </w:tabs>
        <w:spacing w:line="360" w:lineRule="auto"/>
        <w:rPr>
          <w:b/>
        </w:rPr>
      </w:pPr>
      <w:r>
        <w:rPr>
          <w:b/>
        </w:rPr>
        <w:t>6</w:t>
      </w:r>
      <w:r w:rsidRPr="00784C14">
        <w:rPr>
          <w:b/>
        </w:rPr>
        <w:t xml:space="preserve">. </w:t>
      </w:r>
      <w:r>
        <w:rPr>
          <w:b/>
        </w:rPr>
        <w:t>Snapshotit</w:t>
      </w:r>
    </w:p>
    <w:p w:rsidR="00C61390" w:rsidRDefault="00C61390" w:rsidP="00C61390">
      <w:pPr>
        <w:numPr>
          <w:ilvl w:val="0"/>
          <w:numId w:val="18"/>
        </w:numPr>
        <w:tabs>
          <w:tab w:val="clear" w:pos="1304"/>
          <w:tab w:val="left" w:pos="709"/>
        </w:tabs>
        <w:spacing w:line="360" w:lineRule="auto"/>
        <w:ind w:hanging="720"/>
      </w:pPr>
      <w:r>
        <w:t>Mikä on virtuaalikoneen snapshot?</w:t>
      </w:r>
    </w:p>
    <w:p w:rsidR="00C61390" w:rsidRDefault="00C61390" w:rsidP="00C61390">
      <w:pPr>
        <w:numPr>
          <w:ilvl w:val="0"/>
          <w:numId w:val="18"/>
        </w:numPr>
        <w:tabs>
          <w:tab w:val="clear" w:pos="1304"/>
          <w:tab w:val="left" w:pos="709"/>
        </w:tabs>
        <w:spacing w:line="360" w:lineRule="auto"/>
        <w:ind w:hanging="720"/>
      </w:pPr>
      <w:r>
        <w:t>Ota snapshot virtuaalikoneestasi. Minkälaisen kuvauksen teit snapshotin tallentamisen yhteydessä ja miksi?</w:t>
      </w:r>
    </w:p>
    <w:p w:rsidR="00C61390" w:rsidRDefault="00C61390" w:rsidP="00C61390">
      <w:pPr>
        <w:numPr>
          <w:ilvl w:val="0"/>
          <w:numId w:val="18"/>
        </w:numPr>
        <w:tabs>
          <w:tab w:val="clear" w:pos="1304"/>
          <w:tab w:val="left" w:pos="709"/>
        </w:tabs>
        <w:spacing w:line="360" w:lineRule="auto"/>
        <w:ind w:hanging="720"/>
      </w:pPr>
      <w:r>
        <w:t>Mitä tiedostoja snapshotin ottaminen loi? Minne se ne loi? Minkä kokoisia tiedostot ovat?</w:t>
      </w:r>
    </w:p>
    <w:p w:rsidR="00C61390" w:rsidRDefault="00C61390" w:rsidP="00C61390">
      <w:pPr>
        <w:numPr>
          <w:ilvl w:val="0"/>
          <w:numId w:val="18"/>
        </w:numPr>
        <w:tabs>
          <w:tab w:val="clear" w:pos="1304"/>
          <w:tab w:val="left" w:pos="709"/>
        </w:tabs>
        <w:spacing w:line="360" w:lineRule="auto"/>
        <w:ind w:hanging="720"/>
      </w:pPr>
      <w:r>
        <w:t>Tee virtuaalikoneesi sisältämässä käyttöjärjestelmässä joitakin pysyviä muutoksia ja luo uusi taas uusi snapshot kuvauksineen.</w:t>
      </w:r>
    </w:p>
    <w:p w:rsidR="00C61390" w:rsidRDefault="00C61390" w:rsidP="00C61390">
      <w:pPr>
        <w:numPr>
          <w:ilvl w:val="0"/>
          <w:numId w:val="18"/>
        </w:numPr>
        <w:tabs>
          <w:tab w:val="clear" w:pos="1304"/>
          <w:tab w:val="left" w:pos="709"/>
        </w:tabs>
        <w:spacing w:line="360" w:lineRule="auto"/>
        <w:ind w:hanging="720"/>
      </w:pPr>
      <w:r>
        <w:t>Palaa virtuaalikoneessasi tilaan, jossa se oli ylempänä tehdyt snapshotin aikaan. Ovatko viimeiset muutokset käytettävissä? Voitko vielä jotenkin saada viimeiset muutokset käyttöösi?</w:t>
      </w:r>
    </w:p>
    <w:p w:rsidR="00C61390" w:rsidRDefault="00C61390" w:rsidP="00C61390">
      <w:pPr>
        <w:numPr>
          <w:ilvl w:val="0"/>
          <w:numId w:val="18"/>
        </w:numPr>
        <w:tabs>
          <w:tab w:val="clear" w:pos="1304"/>
          <w:tab w:val="left" w:pos="709"/>
        </w:tabs>
        <w:spacing w:line="360" w:lineRule="auto"/>
        <w:ind w:hanging="720"/>
      </w:pPr>
      <w:r>
        <w:lastRenderedPageBreak/>
        <w:t>Mitä hyviä ja huonoja puolia on automatisoiduissa snapshoteissa? Onko niissä jotain erityistä?</w:t>
      </w:r>
    </w:p>
    <w:p w:rsidR="00C61390" w:rsidRDefault="00C61390" w:rsidP="00C61390">
      <w:pPr>
        <w:numPr>
          <w:ilvl w:val="0"/>
          <w:numId w:val="18"/>
        </w:numPr>
        <w:tabs>
          <w:tab w:val="clear" w:pos="1304"/>
          <w:tab w:val="left" w:pos="709"/>
        </w:tabs>
        <w:spacing w:line="360" w:lineRule="auto"/>
        <w:ind w:hanging="720"/>
      </w:pPr>
      <w:r>
        <w:t>Harjoittele hieman Snapshot Managerin käyttöä. Dokumentoi harjoittelusi ainakin kolmella kuvaruutukaappauksella.</w:t>
      </w:r>
    </w:p>
    <w:p w:rsidR="00C61390" w:rsidRDefault="00C61390" w:rsidP="00C61390">
      <w:pPr>
        <w:tabs>
          <w:tab w:val="clear" w:pos="1304"/>
          <w:tab w:val="left" w:pos="709"/>
        </w:tabs>
        <w:spacing w:line="360" w:lineRule="auto"/>
        <w:ind w:left="720"/>
      </w:pPr>
    </w:p>
    <w:p w:rsidR="00C61390" w:rsidRDefault="00C61390" w:rsidP="00C61390">
      <w:pPr>
        <w:spacing w:line="360" w:lineRule="auto"/>
        <w:rPr>
          <w:b/>
        </w:rPr>
      </w:pPr>
      <w:r>
        <w:rPr>
          <w:b/>
        </w:rPr>
        <w:t>7</w:t>
      </w:r>
      <w:r>
        <w:rPr>
          <w:b/>
        </w:rPr>
        <w:t>.  Linkitetyt ja täydelliset kloonit</w:t>
      </w:r>
    </w:p>
    <w:p w:rsidR="00C61390" w:rsidRDefault="00C61390" w:rsidP="00C61390">
      <w:pPr>
        <w:spacing w:line="360" w:lineRule="auto"/>
        <w:rPr>
          <w:b/>
        </w:rPr>
      </w:pPr>
    </w:p>
    <w:p w:rsidR="00C61390" w:rsidRDefault="00C61390" w:rsidP="00C61390">
      <w:pPr>
        <w:numPr>
          <w:ilvl w:val="0"/>
          <w:numId w:val="17"/>
        </w:numPr>
        <w:tabs>
          <w:tab w:val="clear" w:pos="1304"/>
          <w:tab w:val="left" w:pos="709"/>
        </w:tabs>
        <w:spacing w:line="360" w:lineRule="auto"/>
        <w:ind w:hanging="720"/>
      </w:pPr>
      <w:r>
        <w:t>Selosta, mikä on virtuaalikoneen linkitetty klooni.</w:t>
      </w:r>
    </w:p>
    <w:p w:rsidR="00C61390" w:rsidRDefault="00C61390" w:rsidP="00C61390">
      <w:pPr>
        <w:numPr>
          <w:ilvl w:val="0"/>
          <w:numId w:val="17"/>
        </w:numPr>
        <w:tabs>
          <w:tab w:val="clear" w:pos="1304"/>
          <w:tab w:val="left" w:pos="709"/>
        </w:tabs>
        <w:spacing w:line="360" w:lineRule="auto"/>
        <w:ind w:hanging="720"/>
      </w:pPr>
      <w:r>
        <w:t>Selosta, mikä on virtuaalikoneen täydellinen klooni.</w:t>
      </w:r>
    </w:p>
    <w:p w:rsidR="00C61390" w:rsidRDefault="00C61390" w:rsidP="00C61390">
      <w:pPr>
        <w:numPr>
          <w:ilvl w:val="0"/>
          <w:numId w:val="17"/>
        </w:numPr>
        <w:tabs>
          <w:tab w:val="clear" w:pos="1304"/>
          <w:tab w:val="left" w:pos="709"/>
        </w:tabs>
        <w:spacing w:line="360" w:lineRule="auto"/>
        <w:ind w:hanging="720"/>
      </w:pPr>
      <w:r>
        <w:t>Mitä hyviä ja huonoja puolia linkitetyissä ja täydellisissä klooneissa on?</w:t>
      </w:r>
    </w:p>
    <w:p w:rsidR="00C61390" w:rsidRDefault="00C61390" w:rsidP="00C61390">
      <w:pPr>
        <w:numPr>
          <w:ilvl w:val="0"/>
          <w:numId w:val="17"/>
        </w:numPr>
        <w:tabs>
          <w:tab w:val="clear" w:pos="1304"/>
          <w:tab w:val="left" w:pos="709"/>
        </w:tabs>
        <w:spacing w:line="360" w:lineRule="auto"/>
        <w:ind w:hanging="720"/>
      </w:pPr>
      <w:r>
        <w:t>Miten virtuaalikoneen täydellinen klooni eroaa snapshotista?</w:t>
      </w:r>
    </w:p>
    <w:p w:rsidR="00C61390" w:rsidRDefault="00C61390" w:rsidP="00C61390">
      <w:pPr>
        <w:numPr>
          <w:ilvl w:val="0"/>
          <w:numId w:val="17"/>
        </w:numPr>
        <w:tabs>
          <w:tab w:val="clear" w:pos="1304"/>
          <w:tab w:val="left" w:pos="709"/>
        </w:tabs>
        <w:spacing w:line="360" w:lineRule="auto"/>
        <w:ind w:hanging="720"/>
      </w:pPr>
      <w:r>
        <w:t>Luo linkitetty klooni jostain Linux-virtuaalikoneestasi. Dokumentoi prosessi kuvaruutukaappauksin.</w:t>
      </w:r>
    </w:p>
    <w:p w:rsidR="00C61390" w:rsidRDefault="00C61390" w:rsidP="00C61390">
      <w:pPr>
        <w:numPr>
          <w:ilvl w:val="0"/>
          <w:numId w:val="17"/>
        </w:numPr>
        <w:tabs>
          <w:tab w:val="clear" w:pos="1304"/>
          <w:tab w:val="left" w:pos="709"/>
        </w:tabs>
        <w:spacing w:line="360" w:lineRule="auto"/>
        <w:ind w:hanging="720"/>
      </w:pPr>
      <w:r>
        <w:t>Milloin linkitetty klooni voi olla hyvä vaihtoehto?</w:t>
      </w:r>
    </w:p>
    <w:p w:rsidR="00C61390" w:rsidRDefault="00C61390" w:rsidP="00C61390">
      <w:pPr>
        <w:numPr>
          <w:ilvl w:val="0"/>
          <w:numId w:val="17"/>
        </w:numPr>
        <w:tabs>
          <w:tab w:val="clear" w:pos="1304"/>
          <w:tab w:val="left" w:pos="709"/>
        </w:tabs>
        <w:spacing w:line="360" w:lineRule="auto"/>
        <w:ind w:hanging="720"/>
      </w:pPr>
      <w:r>
        <w:t>Miksi Windows-virtuaalikoneiden kloonaaminen voi olla vaikeampaa kuin Linux-virtuaalikoneiden.</w:t>
      </w:r>
    </w:p>
    <w:p w:rsidR="00C61390" w:rsidRDefault="00C61390" w:rsidP="00C61390">
      <w:pPr>
        <w:spacing w:line="360" w:lineRule="auto"/>
      </w:pPr>
    </w:p>
    <w:p w:rsidR="00C61390" w:rsidRPr="00346DC7" w:rsidRDefault="00C61390" w:rsidP="00C61390">
      <w:pPr>
        <w:spacing w:line="360" w:lineRule="auto"/>
        <w:rPr>
          <w:b/>
        </w:rPr>
      </w:pPr>
      <w:r>
        <w:rPr>
          <w:b/>
        </w:rPr>
        <w:t>8</w:t>
      </w:r>
      <w:r w:rsidRPr="00346DC7">
        <w:rPr>
          <w:b/>
        </w:rPr>
        <w:t>.</w:t>
      </w:r>
      <w:r w:rsidR="00C37453">
        <w:rPr>
          <w:b/>
        </w:rPr>
        <w:t>*</w:t>
      </w:r>
      <w:r w:rsidRPr="00346DC7">
        <w:rPr>
          <w:b/>
        </w:rPr>
        <w:t xml:space="preserve"> </w:t>
      </w:r>
      <w:r>
        <w:rPr>
          <w:b/>
        </w:rPr>
        <w:t>Miten snapshotit ja kloonit soveltuvat perinteisen varmuuskopioinnin korvaajiksi? Mitä asioita tulee ottaa huomioon?</w:t>
      </w:r>
    </w:p>
    <w:p w:rsidR="00C61390" w:rsidRDefault="00C61390" w:rsidP="00C61390">
      <w:pPr>
        <w:tabs>
          <w:tab w:val="clear" w:pos="1304"/>
          <w:tab w:val="left" w:pos="709"/>
        </w:tabs>
        <w:spacing w:line="360" w:lineRule="auto"/>
        <w:ind w:left="720"/>
      </w:pPr>
    </w:p>
    <w:p w:rsidR="00C61390" w:rsidRDefault="00C61390" w:rsidP="00C61390">
      <w:pPr>
        <w:spacing w:line="360" w:lineRule="auto"/>
      </w:pPr>
      <w:r>
        <w:rPr>
          <w:b/>
        </w:rPr>
        <w:t>9</w:t>
      </w:r>
      <w:r w:rsidRPr="00346DC7">
        <w:rPr>
          <w:b/>
        </w:rPr>
        <w:t xml:space="preserve">. </w:t>
      </w:r>
      <w:r>
        <w:rPr>
          <w:b/>
        </w:rPr>
        <w:t>Miten voisit jakaa tekemiäsi virtuaalikoneita</w:t>
      </w:r>
      <w:r>
        <w:t>?</w:t>
      </w:r>
    </w:p>
    <w:p w:rsidR="00C61390" w:rsidRPr="00D35D52" w:rsidRDefault="00C61390" w:rsidP="00C61390">
      <w:pPr>
        <w:spacing w:line="360" w:lineRule="auto"/>
      </w:pPr>
    </w:p>
    <w:p w:rsidR="003F333A" w:rsidRPr="00836E55" w:rsidRDefault="00C61390" w:rsidP="003C0A68">
      <w:pPr>
        <w:spacing w:line="360" w:lineRule="auto"/>
        <w:rPr>
          <w:b/>
        </w:rPr>
      </w:pPr>
      <w:r>
        <w:rPr>
          <w:b/>
        </w:rPr>
        <w:t>10</w:t>
      </w:r>
      <w:r w:rsidR="00836E55">
        <w:rPr>
          <w:b/>
        </w:rPr>
        <w:t>.</w:t>
      </w:r>
      <w:r w:rsidR="00C37453">
        <w:rPr>
          <w:b/>
        </w:rPr>
        <w:t>*</w:t>
      </w:r>
      <w:r w:rsidR="00836E55">
        <w:rPr>
          <w:b/>
        </w:rPr>
        <w:t xml:space="preserve"> </w:t>
      </w:r>
      <w:r w:rsidR="003F333A" w:rsidRPr="00836E55">
        <w:rPr>
          <w:b/>
        </w:rPr>
        <w:t xml:space="preserve">Mitä ovat </w:t>
      </w:r>
      <w:r w:rsidR="00836E55" w:rsidRPr="00836E55">
        <w:rPr>
          <w:b/>
        </w:rPr>
        <w:t xml:space="preserve">VMWare Workstation –virtuaalikoneen </w:t>
      </w:r>
      <w:r w:rsidR="003F333A" w:rsidRPr="00836E55">
        <w:rPr>
          <w:b/>
        </w:rPr>
        <w:t xml:space="preserve">jaetut kansiot? </w:t>
      </w:r>
    </w:p>
    <w:p w:rsidR="00BF5CB0" w:rsidRDefault="002431C7" w:rsidP="003C0A68">
      <w:pPr>
        <w:spacing w:line="360" w:lineRule="auto"/>
      </w:pPr>
      <w:r>
        <w:t xml:space="preserve">a. Luo yksi istunnon </w:t>
      </w:r>
      <w:r w:rsidR="00304A0A">
        <w:t>aikainen</w:t>
      </w:r>
      <w:r>
        <w:t xml:space="preserve"> jaettu</w:t>
      </w:r>
      <w:r w:rsidR="00304A0A">
        <w:t xml:space="preserve"> </w:t>
      </w:r>
      <w:r>
        <w:t>kansio.</w:t>
      </w:r>
    </w:p>
    <w:p w:rsidR="002431C7" w:rsidRDefault="002431C7" w:rsidP="003C0A68">
      <w:pPr>
        <w:spacing w:line="360" w:lineRule="auto"/>
      </w:pPr>
      <w:r>
        <w:t>b. Luo yksi pysyvä jaettu kansio.</w:t>
      </w:r>
    </w:p>
    <w:p w:rsidR="002431C7" w:rsidRDefault="002431C7" w:rsidP="003C0A68">
      <w:pPr>
        <w:spacing w:line="360" w:lineRule="auto"/>
      </w:pPr>
      <w:r>
        <w:t>c. Poista kansion pysyvä jakaminen.</w:t>
      </w:r>
    </w:p>
    <w:p w:rsidR="002219C3" w:rsidRDefault="002219C3" w:rsidP="003C0A68">
      <w:pPr>
        <w:spacing w:line="360" w:lineRule="auto"/>
      </w:pPr>
      <w:r>
        <w:t>d. Mitä ovat jaettujen kansioiden käyttötarkoitukset?</w:t>
      </w:r>
    </w:p>
    <w:p w:rsidR="002431C7" w:rsidRDefault="002431C7" w:rsidP="003C0A68">
      <w:pPr>
        <w:spacing w:line="360" w:lineRule="auto"/>
      </w:pPr>
    </w:p>
    <w:p w:rsidR="00BF5CB0" w:rsidRDefault="00C61390" w:rsidP="003C0A68">
      <w:pPr>
        <w:spacing w:line="360" w:lineRule="auto"/>
        <w:rPr>
          <w:b/>
        </w:rPr>
      </w:pPr>
      <w:r>
        <w:rPr>
          <w:b/>
        </w:rPr>
        <w:t>11</w:t>
      </w:r>
      <w:r w:rsidR="00836E55">
        <w:rPr>
          <w:b/>
        </w:rPr>
        <w:t xml:space="preserve">. </w:t>
      </w:r>
      <w:r w:rsidR="00BF5CB0" w:rsidRPr="00836E55">
        <w:rPr>
          <w:b/>
        </w:rPr>
        <w:t>Selvitä virtuaalikoneesi seuraavien tiedostojen sijainti ja merkitys: tiedostot, jotka loppuvat .vmx, .vmxf, .log, .vmdk ja .lck.</w:t>
      </w:r>
      <w:r w:rsidR="0086302D" w:rsidRPr="00836E55">
        <w:rPr>
          <w:b/>
        </w:rPr>
        <w:t xml:space="preserve"> Analysoi .vmx-tiedoston sisältöä.</w:t>
      </w:r>
    </w:p>
    <w:p w:rsidR="00C61390" w:rsidRDefault="00C61390" w:rsidP="003C0A68">
      <w:pPr>
        <w:spacing w:line="360" w:lineRule="auto"/>
        <w:rPr>
          <w:b/>
        </w:rPr>
      </w:pPr>
    </w:p>
    <w:p w:rsidR="00C61390" w:rsidRDefault="00C61390" w:rsidP="00C61390">
      <w:pPr>
        <w:spacing w:line="360" w:lineRule="auto"/>
      </w:pPr>
    </w:p>
    <w:p w:rsidR="00C61390" w:rsidRPr="00533FCC" w:rsidRDefault="00C61390" w:rsidP="00C61390">
      <w:pPr>
        <w:spacing w:line="360" w:lineRule="auto"/>
        <w:rPr>
          <w:b/>
        </w:rPr>
      </w:pPr>
      <w:r w:rsidRPr="00533FCC">
        <w:rPr>
          <w:b/>
        </w:rPr>
        <w:t>1</w:t>
      </w:r>
      <w:r w:rsidR="00C37453">
        <w:rPr>
          <w:b/>
        </w:rPr>
        <w:t>2</w:t>
      </w:r>
      <w:r w:rsidRPr="00533FCC">
        <w:rPr>
          <w:b/>
        </w:rPr>
        <w:t>. Selosta mitä tarkoittaa, jos virtuaalikoneesi/koneidesi verkkoasetukset ovat tilassa:</w:t>
      </w:r>
    </w:p>
    <w:p w:rsidR="00C61390" w:rsidRDefault="00C61390" w:rsidP="00C61390">
      <w:pPr>
        <w:numPr>
          <w:ilvl w:val="0"/>
          <w:numId w:val="16"/>
        </w:numPr>
        <w:tabs>
          <w:tab w:val="clear" w:pos="1304"/>
          <w:tab w:val="left" w:pos="709"/>
        </w:tabs>
        <w:spacing w:line="360" w:lineRule="auto"/>
        <w:ind w:hanging="720"/>
      </w:pPr>
      <w:r>
        <w:t>Bridged.</w:t>
      </w:r>
    </w:p>
    <w:p w:rsidR="00C61390" w:rsidRDefault="00C61390" w:rsidP="00C61390">
      <w:pPr>
        <w:numPr>
          <w:ilvl w:val="0"/>
          <w:numId w:val="16"/>
        </w:numPr>
        <w:tabs>
          <w:tab w:val="clear" w:pos="1304"/>
          <w:tab w:val="left" w:pos="709"/>
        </w:tabs>
        <w:spacing w:line="360" w:lineRule="auto"/>
        <w:ind w:hanging="720"/>
      </w:pPr>
      <w:r>
        <w:t>NAT.</w:t>
      </w:r>
    </w:p>
    <w:p w:rsidR="00C61390" w:rsidRDefault="00C61390" w:rsidP="00C61390">
      <w:pPr>
        <w:numPr>
          <w:ilvl w:val="0"/>
          <w:numId w:val="16"/>
        </w:numPr>
        <w:tabs>
          <w:tab w:val="clear" w:pos="1304"/>
          <w:tab w:val="left" w:pos="709"/>
        </w:tabs>
        <w:spacing w:line="360" w:lineRule="auto"/>
        <w:ind w:hanging="720"/>
      </w:pPr>
      <w:r>
        <w:t>Host only.</w:t>
      </w:r>
    </w:p>
    <w:p w:rsidR="00C61390" w:rsidRDefault="00C61390" w:rsidP="00C61390">
      <w:pPr>
        <w:spacing w:line="360" w:lineRule="auto"/>
      </w:pPr>
    </w:p>
    <w:p w:rsidR="00C61390" w:rsidRPr="00836E55" w:rsidRDefault="00C61390" w:rsidP="003C0A68">
      <w:pPr>
        <w:spacing w:line="360" w:lineRule="auto"/>
        <w:rPr>
          <w:b/>
        </w:rPr>
      </w:pPr>
    </w:p>
    <w:p w:rsidR="00A42D6C" w:rsidRDefault="00A42D6C" w:rsidP="003C0A68">
      <w:pPr>
        <w:spacing w:line="360" w:lineRule="auto"/>
      </w:pPr>
    </w:p>
    <w:p w:rsidR="0045122C" w:rsidRDefault="0045122C" w:rsidP="003C0A68">
      <w:pPr>
        <w:spacing w:line="360" w:lineRule="auto"/>
      </w:pPr>
    </w:p>
    <w:p w:rsidR="0027368E" w:rsidRDefault="0027368E" w:rsidP="003C0A68">
      <w:pPr>
        <w:spacing w:line="360" w:lineRule="auto"/>
      </w:pPr>
    </w:p>
    <w:p w:rsidR="0027368E" w:rsidRDefault="0027368E" w:rsidP="003C0A68">
      <w:pPr>
        <w:spacing w:line="360" w:lineRule="auto"/>
      </w:pPr>
    </w:p>
    <w:p w:rsidR="00F02B77" w:rsidRDefault="00F02B77" w:rsidP="003C0A68">
      <w:pPr>
        <w:spacing w:line="360" w:lineRule="auto"/>
      </w:pPr>
    </w:p>
    <w:p w:rsidR="00F02B77" w:rsidRDefault="00F02B77" w:rsidP="003C0A68">
      <w:pPr>
        <w:spacing w:line="360" w:lineRule="auto"/>
      </w:pPr>
    </w:p>
    <w:p w:rsidR="00AD30DC" w:rsidRPr="00666AA0" w:rsidRDefault="00AD30DC">
      <w:pPr>
        <w:rPr>
          <w:rFonts w:ascii="Courier" w:hAnsi="Courier"/>
        </w:rPr>
      </w:pPr>
    </w:p>
    <w:sectPr w:rsidR="00AD30DC" w:rsidRPr="00666AA0">
      <w:headerReference w:type="default" r:id="rId7"/>
      <w:footerReference w:type="default" r:id="rId8"/>
      <w:pgSz w:w="11906" w:h="16838" w:code="9"/>
      <w:pgMar w:top="624" w:right="1133" w:bottom="1418" w:left="1304" w:header="624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5B4" w:rsidRDefault="002775B4">
      <w:r>
        <w:separator/>
      </w:r>
    </w:p>
  </w:endnote>
  <w:endnote w:type="continuationSeparator" w:id="0">
    <w:p w:rsidR="002775B4" w:rsidRDefault="0027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Bold">
    <w:altName w:val="Symbol"/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A0A" w:rsidRDefault="00304A0A">
    <w:pPr>
      <w:pStyle w:val="Footer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  <w:p w:rsidR="00304A0A" w:rsidRDefault="00304A0A">
    <w:pPr>
      <w:pStyle w:val="Foot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  <w:p w:rsidR="00304A0A" w:rsidRDefault="00304A0A">
    <w:pPr>
      <w:pStyle w:val="Foot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snapToGrid w:val="0"/>
        <w:sz w:val="16"/>
        <w:lang w:eastAsia="fi-FI"/>
      </w:rPr>
    </w:pPr>
    <w:r>
      <w:rPr>
        <w:sz w:val="16"/>
      </w:rPr>
      <w:t>Tuomo Helo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DATE \@ "d.M.yyyy" </w:instrText>
    </w:r>
    <w:r>
      <w:rPr>
        <w:sz w:val="16"/>
        <w:lang w:val="en-US"/>
      </w:rPr>
      <w:fldChar w:fldCharType="separate"/>
    </w:r>
    <w:r w:rsidR="00C61390">
      <w:rPr>
        <w:noProof/>
        <w:sz w:val="16"/>
        <w:lang w:val="en-US"/>
      </w:rPr>
      <w:t>19.9.2017</w:t>
    </w:r>
    <w:r>
      <w:rPr>
        <w:sz w:val="16"/>
        <w:lang w:val="en-US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napToGrid w:val="0"/>
        <w:sz w:val="16"/>
        <w:lang w:eastAsia="fi-FI"/>
      </w:rPr>
      <w:t xml:space="preserve">Sivu </w:t>
    </w:r>
    <w:r>
      <w:rPr>
        <w:snapToGrid w:val="0"/>
        <w:sz w:val="16"/>
        <w:lang w:eastAsia="fi-FI"/>
      </w:rPr>
      <w:fldChar w:fldCharType="begin"/>
    </w:r>
    <w:r>
      <w:rPr>
        <w:snapToGrid w:val="0"/>
        <w:sz w:val="16"/>
        <w:lang w:eastAsia="fi-FI"/>
      </w:rPr>
      <w:instrText xml:space="preserve"> PAGE </w:instrText>
    </w:r>
    <w:r>
      <w:rPr>
        <w:snapToGrid w:val="0"/>
        <w:sz w:val="16"/>
        <w:lang w:eastAsia="fi-FI"/>
      </w:rPr>
      <w:fldChar w:fldCharType="separate"/>
    </w:r>
    <w:r w:rsidR="009C0EC2">
      <w:rPr>
        <w:noProof/>
        <w:snapToGrid w:val="0"/>
        <w:sz w:val="16"/>
        <w:lang w:eastAsia="fi-FI"/>
      </w:rPr>
      <w:t>4</w:t>
    </w:r>
    <w:r>
      <w:rPr>
        <w:snapToGrid w:val="0"/>
        <w:sz w:val="16"/>
        <w:lang w:eastAsia="fi-FI"/>
      </w:rPr>
      <w:fldChar w:fldCharType="end"/>
    </w:r>
    <w:r>
      <w:rPr>
        <w:snapToGrid w:val="0"/>
        <w:sz w:val="16"/>
        <w:lang w:eastAsia="fi-FI"/>
      </w:rPr>
      <w:t>/</w:t>
    </w:r>
    <w:r>
      <w:rPr>
        <w:snapToGrid w:val="0"/>
        <w:sz w:val="16"/>
        <w:lang w:eastAsia="fi-FI"/>
      </w:rPr>
      <w:fldChar w:fldCharType="begin"/>
    </w:r>
    <w:r>
      <w:rPr>
        <w:snapToGrid w:val="0"/>
        <w:sz w:val="16"/>
        <w:lang w:eastAsia="fi-FI"/>
      </w:rPr>
      <w:instrText xml:space="preserve"> NUMPAGES </w:instrText>
    </w:r>
    <w:r>
      <w:rPr>
        <w:snapToGrid w:val="0"/>
        <w:sz w:val="16"/>
        <w:lang w:eastAsia="fi-FI"/>
      </w:rPr>
      <w:fldChar w:fldCharType="separate"/>
    </w:r>
    <w:r w:rsidR="009C0EC2">
      <w:rPr>
        <w:noProof/>
        <w:snapToGrid w:val="0"/>
        <w:sz w:val="16"/>
        <w:lang w:eastAsia="fi-FI"/>
      </w:rPr>
      <w:t>4</w:t>
    </w:r>
    <w:r>
      <w:rPr>
        <w:snapToGrid w:val="0"/>
        <w:sz w:val="16"/>
        <w:lang w:eastAsia="fi-FI"/>
      </w:rPr>
      <w:fldChar w:fldCharType="end"/>
    </w:r>
  </w:p>
  <w:p w:rsidR="00304A0A" w:rsidRDefault="00304A0A">
    <w:pPr>
      <w:pStyle w:val="Foot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>
      <w:rPr>
        <w:snapToGrid w:val="0"/>
        <w:sz w:val="16"/>
        <w:lang w:eastAsia="fi-FI"/>
      </w:rPr>
      <w:t>tuomo.helo@turkuamk.fi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5B4" w:rsidRDefault="002775B4">
      <w:r>
        <w:separator/>
      </w:r>
    </w:p>
  </w:footnote>
  <w:footnote w:type="continuationSeparator" w:id="0">
    <w:p w:rsidR="002775B4" w:rsidRDefault="00277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A0A" w:rsidRDefault="001447B0">
    <w:pPr>
      <w:rPr>
        <w:rFonts w:ascii="Arial" w:hAnsi="Arial"/>
        <w:sz w:val="28"/>
      </w:rPr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4138295</wp:posOffset>
              </wp:positionH>
              <wp:positionV relativeFrom="paragraph">
                <wp:posOffset>-165100</wp:posOffset>
              </wp:positionV>
              <wp:extent cx="1920240" cy="69977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0240" cy="699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4A0A" w:rsidRDefault="001447B0">
                          <w:r>
                            <w:rPr>
                              <w:noProof/>
                              <w:lang w:eastAsia="fi-FI"/>
                            </w:rPr>
                            <w:drawing>
                              <wp:inline distT="0" distB="0" distL="0" distR="0">
                                <wp:extent cx="1724660" cy="607695"/>
                                <wp:effectExtent l="0" t="0" r="889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4660" cy="6076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5.85pt;margin-top:-13pt;width:151.2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" o:allowincell="f" filled="f" stroked="f">
              <v:textbox>
                <w:txbxContent>
                  <w:p w:rsidR="00304A0A" w:rsidRDefault="001447B0">
                    <w:r>
                      <w:rPr>
                        <w:noProof/>
                        <w:lang w:eastAsia="fi-FI"/>
                      </w:rPr>
                      <w:drawing>
                        <wp:inline distT="0" distB="0" distL="0" distR="0">
                          <wp:extent cx="1724660" cy="607695"/>
                          <wp:effectExtent l="0" t="0" r="889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4660" cy="607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04A0A">
      <w:rPr>
        <w:rFonts w:ascii="Arial" w:hAnsi="Arial"/>
        <w:sz w:val="28"/>
      </w:rPr>
      <w:t>KJ - Käyttöjärjestelmät</w:t>
    </w:r>
  </w:p>
  <w:p w:rsidR="00304A0A" w:rsidRDefault="00304A0A"/>
  <w:p w:rsidR="00304A0A" w:rsidRDefault="00304A0A">
    <w:pPr>
      <w:pStyle w:val="Header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rFonts w:ascii="Arial" w:hAnsi="Arial"/>
      </w:rPr>
    </w:pPr>
  </w:p>
  <w:p w:rsidR="00304A0A" w:rsidRDefault="00304A0A">
    <w:pPr>
      <w:pStyle w:val="Header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rFonts w:ascii="Arial" w:hAnsi="Arial"/>
      </w:rPr>
    </w:pPr>
    <w:r>
      <w:rPr>
        <w:rFonts w:ascii="Arial" w:hAnsi="Arial"/>
      </w:rPr>
      <w:t>Harjoitustehtävä</w:t>
    </w:r>
    <w:r w:rsidR="00A348E4">
      <w:rPr>
        <w:rFonts w:ascii="Arial" w:hAnsi="Arial"/>
      </w:rPr>
      <w:t xml:space="preserve"> 1</w:t>
    </w:r>
    <w:r>
      <w:rPr>
        <w:rFonts w:ascii="Arial" w:hAnsi="Arial"/>
      </w:rPr>
      <w:t>: Virtuaalikoneen peruskäyttötaitoja</w:t>
    </w:r>
  </w:p>
  <w:p w:rsidR="00304A0A" w:rsidRDefault="00304A0A">
    <w:pPr>
      <w:pBdr>
        <w:bottom w:val="single" w:sz="6" w:space="1" w:color="auto"/>
      </w:pBdr>
    </w:pPr>
  </w:p>
  <w:p w:rsidR="00304A0A" w:rsidRDefault="00304A0A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A9F"/>
    <w:multiLevelType w:val="hybridMultilevel"/>
    <w:tmpl w:val="4002DA3A"/>
    <w:lvl w:ilvl="0" w:tplc="3038479A">
      <w:start w:val="1"/>
      <w:numFmt w:val="lowerRoman"/>
      <w:lvlText w:val="%1.)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" w15:restartNumberingAfterBreak="0">
    <w:nsid w:val="1E55577B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EB210DE"/>
    <w:multiLevelType w:val="hybridMultilevel"/>
    <w:tmpl w:val="89F89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645A7"/>
    <w:multiLevelType w:val="singleLevel"/>
    <w:tmpl w:val="F208C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37381439"/>
    <w:multiLevelType w:val="singleLevel"/>
    <w:tmpl w:val="76F647D8"/>
    <w:lvl w:ilvl="0">
      <w:start w:val="1"/>
      <w:numFmt w:val="bullet"/>
      <w:pStyle w:val="Luettelomerkki"/>
      <w:lvlText w:val=""/>
      <w:lvlJc w:val="left"/>
      <w:pPr>
        <w:tabs>
          <w:tab w:val="num" w:pos="360"/>
        </w:tabs>
        <w:ind w:left="360" w:hanging="360"/>
      </w:pPr>
      <w:rPr>
        <w:rFonts w:ascii="TechnicBold" w:hAnsi="TechnicBold" w:hint="default"/>
      </w:rPr>
    </w:lvl>
  </w:abstractNum>
  <w:abstractNum w:abstractNumId="5" w15:restartNumberingAfterBreak="0">
    <w:nsid w:val="47DB6F78"/>
    <w:multiLevelType w:val="hybridMultilevel"/>
    <w:tmpl w:val="65E6BFA4"/>
    <w:lvl w:ilvl="0" w:tplc="FFFFFFFF">
      <w:start w:val="1"/>
      <w:numFmt w:val="lowerLetter"/>
      <w:pStyle w:val="HarjoitustehtvnKohta"/>
      <w:lvlText w:val="%1."/>
      <w:lvlJc w:val="left"/>
      <w:pPr>
        <w:tabs>
          <w:tab w:val="num" w:pos="1287"/>
        </w:tabs>
        <w:ind w:left="1287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BF426CB"/>
    <w:multiLevelType w:val="hybridMultilevel"/>
    <w:tmpl w:val="CA6E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0354D26"/>
    <w:multiLevelType w:val="singleLevel"/>
    <w:tmpl w:val="9A925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5FDD7ED3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83E5F2D"/>
    <w:multiLevelType w:val="multilevel"/>
    <w:tmpl w:val="E262641E"/>
    <w:lvl w:ilvl="0">
      <w:start w:val="1"/>
      <w:numFmt w:val="decimal"/>
      <w:pStyle w:val="Monitasoine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6A5931EF"/>
    <w:multiLevelType w:val="hybridMultilevel"/>
    <w:tmpl w:val="CE507F80"/>
    <w:lvl w:ilvl="0" w:tplc="040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1" w15:restartNumberingAfterBreak="0">
    <w:nsid w:val="753B27F3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0"/>
  </w:num>
  <w:num w:numId="15">
    <w:abstractNumId w:val="10"/>
  </w:num>
  <w:num w:numId="16">
    <w:abstractNumId w:val="1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E1"/>
    <w:rsid w:val="000472E1"/>
    <w:rsid w:val="00056402"/>
    <w:rsid w:val="000B05AA"/>
    <w:rsid w:val="000C304D"/>
    <w:rsid w:val="000E7AC7"/>
    <w:rsid w:val="000E7E77"/>
    <w:rsid w:val="00113110"/>
    <w:rsid w:val="001274EE"/>
    <w:rsid w:val="0013090F"/>
    <w:rsid w:val="00137941"/>
    <w:rsid w:val="00140C28"/>
    <w:rsid w:val="001447B0"/>
    <w:rsid w:val="00171EFF"/>
    <w:rsid w:val="00186113"/>
    <w:rsid w:val="0019251A"/>
    <w:rsid w:val="001D3CDC"/>
    <w:rsid w:val="001F56E3"/>
    <w:rsid w:val="0020556E"/>
    <w:rsid w:val="002068E8"/>
    <w:rsid w:val="00221054"/>
    <w:rsid w:val="002219C3"/>
    <w:rsid w:val="00236084"/>
    <w:rsid w:val="002369DD"/>
    <w:rsid w:val="002431C7"/>
    <w:rsid w:val="0027368E"/>
    <w:rsid w:val="002775B4"/>
    <w:rsid w:val="002A7F7C"/>
    <w:rsid w:val="002C4BC7"/>
    <w:rsid w:val="002E7999"/>
    <w:rsid w:val="002F0279"/>
    <w:rsid w:val="00304A0A"/>
    <w:rsid w:val="00335F11"/>
    <w:rsid w:val="00350FAC"/>
    <w:rsid w:val="003604C8"/>
    <w:rsid w:val="003635B8"/>
    <w:rsid w:val="003703E0"/>
    <w:rsid w:val="003822E6"/>
    <w:rsid w:val="00392341"/>
    <w:rsid w:val="003B36E5"/>
    <w:rsid w:val="003B7C13"/>
    <w:rsid w:val="003C0A68"/>
    <w:rsid w:val="003F333A"/>
    <w:rsid w:val="00420750"/>
    <w:rsid w:val="00435528"/>
    <w:rsid w:val="00446DB2"/>
    <w:rsid w:val="0045122C"/>
    <w:rsid w:val="00475060"/>
    <w:rsid w:val="0048093C"/>
    <w:rsid w:val="00493D69"/>
    <w:rsid w:val="004D3BE0"/>
    <w:rsid w:val="004D50BF"/>
    <w:rsid w:val="004D6F1C"/>
    <w:rsid w:val="004E1C96"/>
    <w:rsid w:val="004E4D93"/>
    <w:rsid w:val="004F679D"/>
    <w:rsid w:val="005656D3"/>
    <w:rsid w:val="005675E6"/>
    <w:rsid w:val="00576CB8"/>
    <w:rsid w:val="00595AED"/>
    <w:rsid w:val="005962D2"/>
    <w:rsid w:val="005D13B8"/>
    <w:rsid w:val="0062123C"/>
    <w:rsid w:val="00631655"/>
    <w:rsid w:val="00666AA0"/>
    <w:rsid w:val="00682D2C"/>
    <w:rsid w:val="006A19E3"/>
    <w:rsid w:val="006C0064"/>
    <w:rsid w:val="006D1BCE"/>
    <w:rsid w:val="006E10C9"/>
    <w:rsid w:val="00722EE8"/>
    <w:rsid w:val="0075352C"/>
    <w:rsid w:val="0076090D"/>
    <w:rsid w:val="00770475"/>
    <w:rsid w:val="00770C55"/>
    <w:rsid w:val="00783706"/>
    <w:rsid w:val="0078618B"/>
    <w:rsid w:val="00790563"/>
    <w:rsid w:val="007B08F8"/>
    <w:rsid w:val="007C30E9"/>
    <w:rsid w:val="007C6B9B"/>
    <w:rsid w:val="007D054A"/>
    <w:rsid w:val="00802234"/>
    <w:rsid w:val="0082364E"/>
    <w:rsid w:val="00836E55"/>
    <w:rsid w:val="0086302D"/>
    <w:rsid w:val="00877EB3"/>
    <w:rsid w:val="008C4D7A"/>
    <w:rsid w:val="008C76BC"/>
    <w:rsid w:val="00906F84"/>
    <w:rsid w:val="00907305"/>
    <w:rsid w:val="00932B05"/>
    <w:rsid w:val="00940870"/>
    <w:rsid w:val="009621E9"/>
    <w:rsid w:val="00980B05"/>
    <w:rsid w:val="009A7649"/>
    <w:rsid w:val="009B6252"/>
    <w:rsid w:val="009C0EC2"/>
    <w:rsid w:val="009C1F13"/>
    <w:rsid w:val="009D384E"/>
    <w:rsid w:val="009E37BC"/>
    <w:rsid w:val="009F1602"/>
    <w:rsid w:val="009F2E23"/>
    <w:rsid w:val="009F526E"/>
    <w:rsid w:val="00A02181"/>
    <w:rsid w:val="00A06AF1"/>
    <w:rsid w:val="00A348E4"/>
    <w:rsid w:val="00A42D6C"/>
    <w:rsid w:val="00A52E69"/>
    <w:rsid w:val="00A60395"/>
    <w:rsid w:val="00AC23C1"/>
    <w:rsid w:val="00AC5CB5"/>
    <w:rsid w:val="00AD1BC6"/>
    <w:rsid w:val="00AD30DC"/>
    <w:rsid w:val="00AE3AA1"/>
    <w:rsid w:val="00AE71EB"/>
    <w:rsid w:val="00B73180"/>
    <w:rsid w:val="00B823D1"/>
    <w:rsid w:val="00BD01F5"/>
    <w:rsid w:val="00BE1582"/>
    <w:rsid w:val="00BF5CB0"/>
    <w:rsid w:val="00C26E28"/>
    <w:rsid w:val="00C37453"/>
    <w:rsid w:val="00C4274C"/>
    <w:rsid w:val="00C61390"/>
    <w:rsid w:val="00C61B89"/>
    <w:rsid w:val="00CA7B14"/>
    <w:rsid w:val="00CD5CC9"/>
    <w:rsid w:val="00D0429F"/>
    <w:rsid w:val="00D22CD8"/>
    <w:rsid w:val="00D23F7C"/>
    <w:rsid w:val="00D3747C"/>
    <w:rsid w:val="00D51D52"/>
    <w:rsid w:val="00D756BF"/>
    <w:rsid w:val="00D97B9E"/>
    <w:rsid w:val="00DB7233"/>
    <w:rsid w:val="00DC7008"/>
    <w:rsid w:val="00DC710D"/>
    <w:rsid w:val="00E46CB1"/>
    <w:rsid w:val="00E62D34"/>
    <w:rsid w:val="00E93C92"/>
    <w:rsid w:val="00ED6723"/>
    <w:rsid w:val="00ED7649"/>
    <w:rsid w:val="00F02B77"/>
    <w:rsid w:val="00F150CE"/>
    <w:rsid w:val="00F268CC"/>
    <w:rsid w:val="00F31560"/>
    <w:rsid w:val="00F409EC"/>
    <w:rsid w:val="00F419E1"/>
    <w:rsid w:val="00F45BDF"/>
    <w:rsid w:val="00F574D2"/>
    <w:rsid w:val="00F64509"/>
    <w:rsid w:val="00F73FE3"/>
    <w:rsid w:val="00F76C21"/>
    <w:rsid w:val="00F7702D"/>
    <w:rsid w:val="00F77AC0"/>
    <w:rsid w:val="00F934E0"/>
    <w:rsid w:val="00FC0BA7"/>
    <w:rsid w:val="00FD38D8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271774D2-AEDA-4CA7-AC8C-4DADFBE9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caps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customStyle="1" w:styleId="Otsikko3">
    <w:name w:val="Otsikko3"/>
    <w:basedOn w:val="Normal"/>
    <w:uiPriority w:val="99"/>
    <w:pPr>
      <w:keepNext/>
      <w:spacing w:before="240" w:after="60"/>
      <w:outlineLvl w:val="2"/>
    </w:pPr>
    <w:rPr>
      <w:caps/>
    </w:rPr>
  </w:style>
  <w:style w:type="paragraph" w:customStyle="1" w:styleId="Otsikko4">
    <w:name w:val="Otsikko4"/>
    <w:basedOn w:val="Normal"/>
    <w:uiPriority w:val="99"/>
    <w:pPr>
      <w:keepNext/>
      <w:spacing w:before="240" w:after="60"/>
      <w:outlineLvl w:val="3"/>
    </w:pPr>
  </w:style>
  <w:style w:type="paragraph" w:customStyle="1" w:styleId="Tyyli">
    <w:name w:val="Tyyli"/>
    <w:aliases w:val="Ehdotus/p__t_s"/>
    <w:basedOn w:val="Normal"/>
    <w:uiPriority w:val="99"/>
    <w:pPr>
      <w:ind w:left="2608" w:hanging="1304"/>
    </w:pPr>
  </w:style>
  <w:style w:type="paragraph" w:customStyle="1" w:styleId="LiiteOheismateriaali">
    <w:name w:val="Liite /Oheismateriaali"/>
    <w:basedOn w:val="Normal"/>
    <w:uiPriority w:val="99"/>
    <w:pPr>
      <w:ind w:left="5160" w:hanging="2608"/>
    </w:pPr>
  </w:style>
  <w:style w:type="paragraph" w:customStyle="1" w:styleId="Luettelomerkki">
    <w:name w:val="Luettelomerkki"/>
    <w:basedOn w:val="Normal"/>
    <w:uiPriority w:val="99"/>
    <w:pPr>
      <w:numPr>
        <w:numId w:val="1"/>
      </w:numPr>
      <w:tabs>
        <w:tab w:val="clear" w:pos="360"/>
        <w:tab w:val="clear" w:pos="1304"/>
        <w:tab w:val="clear" w:pos="2608"/>
      </w:tabs>
      <w:ind w:left="3912" w:hanging="1304"/>
    </w:pPr>
  </w:style>
  <w:style w:type="paragraph" w:customStyle="1" w:styleId="Monitasoinen">
    <w:name w:val="Monitasoinen"/>
    <w:basedOn w:val="Normal"/>
    <w:uiPriority w:val="99"/>
    <w:pPr>
      <w:numPr>
        <w:numId w:val="3"/>
      </w:numPr>
      <w:tabs>
        <w:tab w:val="clear" w:pos="1304"/>
        <w:tab w:val="clear" w:pos="2608"/>
      </w:tabs>
    </w:pPr>
  </w:style>
  <w:style w:type="paragraph" w:customStyle="1" w:styleId="Numerointi">
    <w:name w:val="Numerointi"/>
    <w:basedOn w:val="Normal"/>
    <w:autoRedefine/>
    <w:uiPriority w:val="99"/>
    <w:pPr>
      <w:tabs>
        <w:tab w:val="clear" w:pos="1304"/>
        <w:tab w:val="clear" w:pos="2608"/>
      </w:tabs>
    </w:pPr>
  </w:style>
  <w:style w:type="paragraph" w:customStyle="1" w:styleId="WordWP">
    <w:name w:val="WordWP"/>
    <w:basedOn w:val="Normal"/>
    <w:uiPriority w:val="99"/>
    <w:pPr>
      <w:ind w:left="3912" w:hanging="1304"/>
    </w:pPr>
  </w:style>
  <w:style w:type="paragraph" w:styleId="Footer">
    <w:name w:val="footer"/>
    <w:basedOn w:val="Normal"/>
    <w:link w:val="FooterChar"/>
    <w:uiPriority w:val="99"/>
    <w:pPr>
      <w:tabs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</w:rPr>
  </w:style>
  <w:style w:type="paragraph" w:customStyle="1" w:styleId="HarjoitustehtvnKohta">
    <w:name w:val="Harjoitusteht_v_nKohta"/>
    <w:basedOn w:val="Normal"/>
    <w:next w:val="HarjoitustehtvnKohtaJatkuu"/>
    <w:uiPriority w:val="99"/>
    <w:pPr>
      <w:keepNext/>
      <w:keepLines/>
      <w:widowControl/>
      <w:numPr>
        <w:numId w:val="7"/>
      </w:numPr>
      <w:spacing w:before="360"/>
      <w:ind w:right="567"/>
      <w:jc w:val="both"/>
    </w:pPr>
  </w:style>
  <w:style w:type="paragraph" w:customStyle="1" w:styleId="HarjoitustehtvnKohtaJatkuu">
    <w:name w:val="Harjoitusteht_v_nKohtaJatkuu"/>
    <w:basedOn w:val="HarjoitustehtvnKohta"/>
    <w:uiPriority w:val="99"/>
    <w:pPr>
      <w:numPr>
        <w:numId w:val="0"/>
      </w:numPr>
      <w:spacing w:before="120"/>
      <w:ind w:left="1276"/>
    </w:pPr>
  </w:style>
  <w:style w:type="paragraph" w:customStyle="1" w:styleId="Harjoitustehtvnaihe">
    <w:name w:val="Harjoitusteht_v_n aihe"/>
    <w:basedOn w:val="HarjoitustehtvnKohta"/>
    <w:uiPriority w:val="99"/>
    <w:pPr>
      <w:numPr>
        <w:numId w:val="0"/>
      </w:numPr>
      <w:tabs>
        <w:tab w:val="left" w:pos="9639"/>
      </w:tabs>
      <w:ind w:left="284"/>
    </w:pPr>
  </w:style>
  <w:style w:type="paragraph" w:styleId="BodyTextIndent">
    <w:name w:val="Body Text Indent"/>
    <w:basedOn w:val="Normal"/>
    <w:link w:val="BodyTextIndentChar"/>
    <w:uiPriority w:val="99"/>
    <w:pPr>
      <w:ind w:left="284" w:hanging="284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0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7008"/>
    <w:rPr>
      <w:rFonts w:ascii="Tahoma" w:hAnsi="Tahoma" w:cs="Tahoma"/>
      <w:sz w:val="16"/>
      <w:szCs w:val="16"/>
      <w:lang w:val="x-none" w:eastAsia="en-US"/>
    </w:rPr>
  </w:style>
  <w:style w:type="paragraph" w:styleId="ListParagraph">
    <w:name w:val="List Paragraph"/>
    <w:basedOn w:val="Normal"/>
    <w:uiPriority w:val="34"/>
    <w:qFormat/>
    <w:rsid w:val="009C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mat\Harjoitusteht&#228;v&#22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Harjoitustehtävä.dot</Template>
  <TotalTime>5</TotalTime>
  <Pages>4</Pages>
  <Words>459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Script-ohjelmointi</vt:lpstr>
    </vt:vector>
  </TitlesOfParts>
  <Company>Kauppa ja palvelu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Script-ohjelmointi</dc:title>
  <dc:creator>Tuomo Helo</dc:creator>
  <cp:lastModifiedBy>Helo Tuomo</cp:lastModifiedBy>
  <cp:revision>5</cp:revision>
  <cp:lastPrinted>2013-03-25T13:31:00Z</cp:lastPrinted>
  <dcterms:created xsi:type="dcterms:W3CDTF">2017-09-19T07:58:00Z</dcterms:created>
  <dcterms:modified xsi:type="dcterms:W3CDTF">2017-09-19T08:52:00Z</dcterms:modified>
</cp:coreProperties>
</file>